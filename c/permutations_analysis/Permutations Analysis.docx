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72" w:rsidRDefault="005F0C72" w:rsidP="00A072FA">
      <w:pPr>
        <w:jc w:val="center"/>
      </w:pPr>
      <w:r>
        <w:t>Permutations Analysis</w:t>
      </w:r>
    </w:p>
    <w:p w:rsidR="005F0C72" w:rsidRDefault="005F0C72">
      <w:r w:rsidRPr="00406C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3.5pt">
            <v:imagedata r:id="rId4" o:title="" chromakey="white"/>
          </v:shape>
        </w:pict>
      </w:r>
    </w:p>
    <w:p w:rsidR="005F0C72" w:rsidRDefault="005F0C72">
      <w:r>
        <w:t xml:space="preserve">Note: that in the equation above </w:t>
      </w:r>
      <w:r w:rsidRPr="00406C1B">
        <w:fldChar w:fldCharType="begin"/>
      </w:r>
      <w:r w:rsidRPr="00406C1B">
        <w:instrText xml:space="preserve"> QUOTE </w:instrText>
      </w:r>
      <w:r w:rsidRPr="00406C1B">
        <w:pict>
          <v:shape id="_x0000_i1026" type="#_x0000_t75" style="width:11.25pt;height:13.5pt">
            <v:imagedata r:id="rId5" o:title="" chromakey="white"/>
          </v:shape>
        </w:pict>
      </w:r>
      <w:r w:rsidRPr="00406C1B">
        <w:instrText xml:space="preserve"> </w:instrText>
      </w:r>
      <w:r w:rsidRPr="00406C1B">
        <w:fldChar w:fldCharType="separate"/>
      </w:r>
      <w:r w:rsidRPr="00406C1B">
        <w:pict>
          <v:shape id="_x0000_i1027" type="#_x0000_t75" style="width:11.25pt;height:13.5pt">
            <v:imagedata r:id="rId5" o:title="" chromakey="white"/>
          </v:shape>
        </w:pict>
      </w:r>
      <w:r w:rsidRPr="00406C1B">
        <w:fldChar w:fldCharType="end"/>
      </w:r>
      <w:r>
        <w:t xml:space="preserve"> is the number of times the loop will be executed and </w:t>
      </w:r>
      <w:r w:rsidRPr="00406C1B">
        <w:fldChar w:fldCharType="begin"/>
      </w:r>
      <w:r w:rsidRPr="00406C1B">
        <w:instrText xml:space="preserve"> QUOTE </w:instrText>
      </w:r>
      <w:r w:rsidRPr="00406C1B">
        <w:pict>
          <v:shape id="_x0000_i1028" type="#_x0000_t75" style="width:41.25pt;height:13.5pt">
            <v:imagedata r:id="rId6" o:title="" chromakey="white"/>
          </v:shape>
        </w:pict>
      </w:r>
      <w:r w:rsidRPr="00406C1B">
        <w:instrText xml:space="preserve"> </w:instrText>
      </w:r>
      <w:r w:rsidRPr="00406C1B">
        <w:fldChar w:fldCharType="separate"/>
      </w:r>
      <w:r w:rsidRPr="00406C1B">
        <w:pict>
          <v:shape id="_x0000_i1029" type="#_x0000_t75" style="width:41.25pt;height:13.5pt">
            <v:imagedata r:id="rId6" o:title="" chromakey="white"/>
          </v:shape>
        </w:pict>
      </w:r>
      <w:r w:rsidRPr="00406C1B">
        <w:fldChar w:fldCharType="end"/>
      </w:r>
      <w:r>
        <w:t xml:space="preserve"> is the recursive call to the next subsequent </w:t>
      </w:r>
      <w:r w:rsidRPr="00406C1B">
        <w:fldChar w:fldCharType="begin"/>
      </w:r>
      <w:r w:rsidRPr="00406C1B">
        <w:instrText xml:space="preserve"> QUOTE </w:instrText>
      </w:r>
      <w:r w:rsidRPr="00406C1B">
        <w:pict>
          <v:shape id="_x0000_i1030" type="#_x0000_t75" style="width:30pt;height:13.5pt">
            <v:imagedata r:id="rId7" o:title="" chromakey="white"/>
          </v:shape>
        </w:pict>
      </w:r>
      <w:r w:rsidRPr="00406C1B">
        <w:instrText xml:space="preserve"> </w:instrText>
      </w:r>
      <w:r w:rsidRPr="00406C1B">
        <w:fldChar w:fldCharType="separate"/>
      </w:r>
      <w:r w:rsidRPr="00406C1B">
        <w:pict>
          <v:shape id="_x0000_i1031" type="#_x0000_t75" style="width:30pt;height:13.5pt">
            <v:imagedata r:id="rId7" o:title="" chromakey="white"/>
          </v:shape>
        </w:pict>
      </w:r>
      <w:r w:rsidRPr="00406C1B">
        <w:fldChar w:fldCharType="end"/>
      </w:r>
      <w:r>
        <w:t xml:space="preserve"> elements. If we expand this equation using a recurrence relation we get the following:</w:t>
      </w:r>
    </w:p>
    <w:p w:rsidR="005F0C72" w:rsidRDefault="005F0C72" w:rsidP="00A072FA">
      <w:r w:rsidRPr="00406C1B">
        <w:pict>
          <v:shape id="_x0000_i1032" type="#_x0000_t75" style="width:152.25pt;height:13.5pt">
            <v:imagedata r:id="rId8" o:title="" chromakey="white"/>
          </v:shape>
        </w:pict>
      </w:r>
    </w:p>
    <w:p w:rsidR="005F0C72" w:rsidRDefault="005F0C72" w:rsidP="00A072FA">
      <w:r w:rsidRPr="00406C1B">
        <w:pict>
          <v:shape id="_x0000_i1033" type="#_x0000_t75" style="width:192.75pt;height:13.5pt">
            <v:imagedata r:id="rId9" o:title="" chromakey="white"/>
          </v:shape>
        </w:pict>
      </w:r>
    </w:p>
    <w:p w:rsidR="005F0C72" w:rsidRDefault="005F0C72" w:rsidP="00A072FA">
      <w:r w:rsidRPr="00406C1B">
        <w:pict>
          <v:shape id="_x0000_i1034" type="#_x0000_t75" style="width:233.25pt;height:13.5pt">
            <v:imagedata r:id="rId10" o:title="" chromakey="white"/>
          </v:shape>
        </w:pict>
      </w:r>
    </w:p>
    <w:p w:rsidR="005F0C72" w:rsidRDefault="005F0C72" w:rsidP="00A072FA">
      <w:r w:rsidRPr="00406C1B">
        <w:pict>
          <v:shape id="_x0000_i1035" type="#_x0000_t75" style="width:5.25pt;height:11.25pt">
            <v:imagedata r:id="rId11" o:title="" chromakey="white"/>
          </v:shape>
        </w:pict>
      </w:r>
    </w:p>
    <w:p w:rsidR="005F0C72" w:rsidRDefault="005F0C72" w:rsidP="00A072FA">
      <w:r w:rsidRPr="00406C1B">
        <w:pict>
          <v:shape id="_x0000_i1036" type="#_x0000_t75" style="width:324pt;height:13.5pt">
            <v:imagedata r:id="rId12" o:title="" chromakey="white"/>
          </v:shape>
        </w:pict>
      </w:r>
    </w:p>
    <w:p w:rsidR="005F0C72" w:rsidRDefault="005F0C72" w:rsidP="00EA42C7">
      <w:r w:rsidRPr="00406C1B">
        <w:pict>
          <v:shape id="_x0000_i1037" type="#_x0000_t75" style="width:5.25pt;height:11.25pt">
            <v:imagedata r:id="rId11" o:title="" chromakey="white"/>
          </v:shape>
        </w:pict>
      </w:r>
    </w:p>
    <w:p w:rsidR="005F0C72" w:rsidRDefault="005F0C72" w:rsidP="00EA42C7">
      <w:r w:rsidRPr="00406C1B">
        <w:pict>
          <v:shape id="_x0000_i1038" type="#_x0000_t75" style="width:422.25pt;height:13.5pt">
            <v:imagedata r:id="rId13" o:title="" chromakey="white"/>
          </v:shape>
        </w:pict>
      </w:r>
    </w:p>
    <w:p w:rsidR="005F0C72" w:rsidRDefault="005F0C72" w:rsidP="00A072FA">
      <w:r>
        <w:t xml:space="preserve">Letting </w:t>
      </w:r>
      <w:r w:rsidRPr="00406C1B">
        <w:fldChar w:fldCharType="begin"/>
      </w:r>
      <w:r w:rsidRPr="00406C1B">
        <w:instrText xml:space="preserve"> QUOTE </w:instrText>
      </w:r>
      <w:r w:rsidRPr="00406C1B">
        <w:pict>
          <v:shape id="_x0000_i1039" type="#_x0000_t75" style="width:105pt;height:13.5pt">
            <v:imagedata r:id="rId14" o:title="" chromakey="white"/>
          </v:shape>
        </w:pict>
      </w:r>
      <w:r w:rsidRPr="00406C1B">
        <w:instrText xml:space="preserve"> </w:instrText>
      </w:r>
      <w:r w:rsidRPr="00406C1B">
        <w:fldChar w:fldCharType="separate"/>
      </w:r>
      <w:r w:rsidRPr="00406C1B">
        <w:pict>
          <v:shape id="_x0000_i1040" type="#_x0000_t75" style="width:105pt;height:13.5pt">
            <v:imagedata r:id="rId14" o:title="" chromakey="white"/>
          </v:shape>
        </w:pict>
      </w:r>
      <w:r w:rsidRPr="00406C1B">
        <w:fldChar w:fldCharType="end"/>
      </w:r>
      <w:r>
        <w:t>, we get the following polynomial (note I break the factoring up to show an interesting observation made. I don’t one hundred percent understand the significance of my finding at this point though I hope to make a connection between the permutations and what is found bellow.</w:t>
      </w:r>
    </w:p>
    <w:p w:rsidR="005F0C72" w:rsidRDefault="005F0C72" w:rsidP="00A072FA">
      <w:r w:rsidRPr="00406C1B">
        <w:pict>
          <v:shape id="_x0000_i1041" type="#_x0000_t75" style="width:324pt;height:13.5pt">
            <v:imagedata r:id="rId15" o:title="" chromakey="white"/>
          </v:shape>
        </w:pict>
      </w:r>
    </w:p>
    <w:p w:rsidR="005F0C72" w:rsidRPr="007544D0" w:rsidRDefault="005F0C72" w:rsidP="00A072FA">
      <w:r w:rsidRPr="00406C1B">
        <w:pict>
          <v:shape id="_x0000_i1042" type="#_x0000_t75" style="width:154.5pt;height:13.5pt">
            <v:imagedata r:id="rId16" o:title="" chromakey="white"/>
          </v:shape>
        </w:pict>
      </w:r>
    </w:p>
    <w:p w:rsidR="005F0C72" w:rsidRDefault="005F0C72" w:rsidP="00A072FA">
      <w:r w:rsidRPr="00406C1B">
        <w:pict>
          <v:shape id="_x0000_i1043" type="#_x0000_t75" style="width:51pt;height:12pt">
            <v:imagedata r:id="rId17" o:title="" chromakey="white"/>
          </v:shape>
        </w:pict>
      </w:r>
    </w:p>
    <w:p w:rsidR="005F0C72" w:rsidRDefault="005F0C72" w:rsidP="00A072FA">
      <w:r w:rsidRPr="00406C1B">
        <w:pict>
          <v:shape id="_x0000_i1044" type="#_x0000_t75" style="width:197.25pt;height:13.5pt">
            <v:imagedata r:id="rId18" o:title="" chromakey="white"/>
          </v:shape>
        </w:pict>
      </w:r>
    </w:p>
    <w:p w:rsidR="005F0C72" w:rsidRDefault="005F0C72" w:rsidP="00A072FA">
      <w:r w:rsidRPr="00406C1B">
        <w:pict>
          <v:shape id="_x0000_i1045" type="#_x0000_t75" style="width:82.5pt;height:12pt">
            <v:imagedata r:id="rId19" o:title="" chromakey="white"/>
          </v:shape>
        </w:pict>
      </w:r>
    </w:p>
    <w:p w:rsidR="005F0C72" w:rsidRDefault="005F0C72" w:rsidP="00506D4E">
      <w:r w:rsidRPr="00406C1B">
        <w:pict>
          <v:shape id="_x0000_i1046" type="#_x0000_t75" style="width:240pt;height:13.5pt">
            <v:imagedata r:id="rId20" o:title="" chromakey="white"/>
          </v:shape>
        </w:pict>
      </w:r>
    </w:p>
    <w:p w:rsidR="005F0C72" w:rsidRPr="007544D0" w:rsidRDefault="005F0C72" w:rsidP="00A072FA">
      <w:r w:rsidRPr="00406C1B">
        <w:pict>
          <v:shape id="_x0000_i1047" type="#_x0000_t75" style="width:120pt;height:12pt">
            <v:imagedata r:id="rId21" o:title="" chromakey="white"/>
          </v:shape>
        </w:pict>
      </w:r>
    </w:p>
    <w:p w:rsidR="005F0C72" w:rsidRDefault="005F0C72" w:rsidP="00506D4E">
      <w:r w:rsidRPr="00406C1B">
        <w:pict>
          <v:shape id="_x0000_i1048" type="#_x0000_t75" style="width:282.75pt;height:13.5pt">
            <v:imagedata r:id="rId22" o:title="" chromakey="white"/>
          </v:shape>
        </w:pict>
      </w:r>
    </w:p>
    <w:p w:rsidR="005F0C72" w:rsidRPr="007544D0" w:rsidRDefault="005F0C72" w:rsidP="00506D4E">
      <w:r w:rsidRPr="00406C1B">
        <w:pict>
          <v:shape id="_x0000_i1049" type="#_x0000_t75" style="width:169.5pt;height:12pt">
            <v:imagedata r:id="rId23" o:title="" chromakey="white"/>
          </v:shape>
        </w:pict>
      </w:r>
    </w:p>
    <w:p w:rsidR="005F0C72" w:rsidRDefault="005F0C72" w:rsidP="007F3372">
      <w:r w:rsidRPr="00406C1B">
        <w:pict>
          <v:shape id="_x0000_i1050" type="#_x0000_t75" style="width:282.75pt;height:13.5pt">
            <v:imagedata r:id="rId24" o:title="" chromakey="white"/>
          </v:shape>
        </w:pict>
      </w:r>
    </w:p>
    <w:p w:rsidR="005F0C72" w:rsidRDefault="005F0C72" w:rsidP="007F3372">
      <w:r w:rsidRPr="00406C1B">
        <w:pict>
          <v:shape id="_x0000_i1051" type="#_x0000_t75" style="width:225pt;height:12pt">
            <v:imagedata r:id="rId25" o:title="" chromakey="white"/>
          </v:shape>
        </w:pict>
      </w:r>
    </w:p>
    <w:p w:rsidR="005F0C72" w:rsidRDefault="005F0C72" w:rsidP="00A46390">
      <w:r w:rsidRPr="00406C1B">
        <w:pict>
          <v:shape id="_x0000_i1052" type="#_x0000_t75" style="width:5.25pt;height:11.25pt">
            <v:imagedata r:id="rId11" o:title="" chromakey="white"/>
          </v:shape>
        </w:pict>
      </w:r>
    </w:p>
    <w:p w:rsidR="005F0C72" w:rsidRDefault="005F0C72" w:rsidP="00A46390">
      <w:r>
        <w:t xml:space="preserve">This implies that the complexity of the algorithm is </w:t>
      </w:r>
      <w:r w:rsidRPr="00406C1B">
        <w:fldChar w:fldCharType="begin"/>
      </w:r>
      <w:r w:rsidRPr="00406C1B">
        <w:instrText xml:space="preserve"> QUOTE </w:instrText>
      </w:r>
      <w:r w:rsidRPr="00406C1B">
        <w:pict>
          <v:shape id="_x0000_i1053" type="#_x0000_t75" style="width:39.75pt;height:13.5pt">
            <v:imagedata r:id="rId26" o:title="" chromakey="white"/>
          </v:shape>
        </w:pict>
      </w:r>
      <w:r w:rsidRPr="00406C1B">
        <w:instrText xml:space="preserve"> </w:instrText>
      </w:r>
      <w:r w:rsidRPr="00406C1B">
        <w:fldChar w:fldCharType="separate"/>
      </w:r>
      <w:r w:rsidRPr="00406C1B">
        <w:pict>
          <v:shape id="_x0000_i1054" type="#_x0000_t75" style="width:39.75pt;height:13.5pt">
            <v:imagedata r:id="rId26" o:title="" chromakey="white"/>
          </v:shape>
        </w:pict>
      </w:r>
      <w:r w:rsidRPr="00406C1B">
        <w:fldChar w:fldCharType="end"/>
      </w:r>
      <w:r>
        <w:t>.</w:t>
      </w:r>
    </w:p>
    <w:p w:rsidR="005F0C72" w:rsidRPr="007544D0" w:rsidRDefault="005F0C72" w:rsidP="007F3372">
      <w:r>
        <w:t>Note that the last coefficient for each of the polynomials is the factorial for that specific</w:t>
      </w:r>
      <w:r w:rsidRPr="00406C1B">
        <w:fldChar w:fldCharType="begin"/>
      </w:r>
      <w:r w:rsidRPr="00406C1B">
        <w:instrText xml:space="preserve"> QUOTE </w:instrText>
      </w:r>
      <w:r w:rsidRPr="00406C1B">
        <w:pict>
          <v:shape id="_x0000_i1055" type="#_x0000_t75" style="width:14.25pt;height:11.25pt">
            <v:imagedata r:id="rId27" o:title="" chromakey="white"/>
          </v:shape>
        </w:pict>
      </w:r>
      <w:r w:rsidRPr="00406C1B">
        <w:instrText xml:space="preserve"> </w:instrText>
      </w:r>
      <w:r w:rsidRPr="00406C1B">
        <w:fldChar w:fldCharType="separate"/>
      </w:r>
      <w:r w:rsidRPr="00406C1B">
        <w:pict>
          <v:shape id="_x0000_i1056" type="#_x0000_t75" style="width:14.25pt;height:11.25pt">
            <v:imagedata r:id="rId27" o:title="" chromakey="white"/>
          </v:shape>
        </w:pict>
      </w:r>
      <w:r w:rsidRPr="00406C1B">
        <w:fldChar w:fldCharType="end"/>
      </w:r>
      <w:r>
        <w:t>. What is the significance of this? And how could one find out when an actual permutation is printed.</w:t>
      </w:r>
    </w:p>
    <w:p w:rsidR="005F0C72" w:rsidRDefault="005F0C72" w:rsidP="00A072FA"/>
    <w:p w:rsidR="005F0C72" w:rsidRDefault="005F0C72"/>
    <w:p w:rsidR="005F0C72" w:rsidRDefault="005F0C72"/>
    <w:sectPr w:rsidR="005F0C72" w:rsidSect="00BD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72FA"/>
    <w:rsid w:val="002E479C"/>
    <w:rsid w:val="003A014B"/>
    <w:rsid w:val="003F2552"/>
    <w:rsid w:val="00406C1B"/>
    <w:rsid w:val="0045508A"/>
    <w:rsid w:val="00506D4E"/>
    <w:rsid w:val="005F0C72"/>
    <w:rsid w:val="007544D0"/>
    <w:rsid w:val="007F3372"/>
    <w:rsid w:val="009D72FE"/>
    <w:rsid w:val="009F07E0"/>
    <w:rsid w:val="00A072FA"/>
    <w:rsid w:val="00A330EB"/>
    <w:rsid w:val="00A3560C"/>
    <w:rsid w:val="00A46390"/>
    <w:rsid w:val="00BD652E"/>
    <w:rsid w:val="00C06A62"/>
    <w:rsid w:val="00CA1A62"/>
    <w:rsid w:val="00D66BD5"/>
    <w:rsid w:val="00EA42C7"/>
    <w:rsid w:val="00ED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2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2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0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2</Pages>
  <Words>134</Words>
  <Characters>764</Characters>
  <Application>Microsoft Office Outlook</Application>
  <DocSecurity>0</DocSecurity>
  <Lines>0</Lines>
  <Paragraphs>0</Paragraphs>
  <ScaleCrop>false</ScaleCrop>
  <Company>ALPHA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Hoggan</cp:lastModifiedBy>
  <cp:revision>10</cp:revision>
  <dcterms:created xsi:type="dcterms:W3CDTF">2009-10-30T08:52:00Z</dcterms:created>
  <dcterms:modified xsi:type="dcterms:W3CDTF">2010-01-18T23:44:00Z</dcterms:modified>
</cp:coreProperties>
</file>